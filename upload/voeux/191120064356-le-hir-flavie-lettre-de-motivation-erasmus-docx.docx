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2AB8E" w14:textId="6C526F50" w:rsidR="00A27383" w:rsidRDefault="00021B5B" w:rsidP="00965D17">
      <w:pPr>
        <w:pStyle w:val="Titre"/>
      </w:pPr>
      <w:r>
        <w:t>LE HIR FLAVIE</w:t>
      </w:r>
    </w:p>
    <w:p w14:paraId="3ABC28C0" w14:textId="2189E973" w:rsidR="00965D17" w:rsidRDefault="00021B5B" w:rsidP="00965D17">
      <w:r>
        <w:t>8 rue Elisée Chatin</w:t>
      </w:r>
      <w:r w:rsidR="00965D17">
        <w:rPr>
          <w:lang w:bidi="fr-FR"/>
        </w:rPr>
        <w:t> |</w:t>
      </w:r>
      <w:r>
        <w:rPr>
          <w:lang w:bidi="fr-FR"/>
        </w:rPr>
        <w:t xml:space="preserve"> 0785332265</w:t>
      </w:r>
      <w:r w:rsidR="00965D17">
        <w:rPr>
          <w:lang w:bidi="fr-FR"/>
        </w:rPr>
        <w:t>| </w:t>
      </w:r>
      <w:r>
        <w:t>flavie.lehir@outlook.com</w:t>
      </w:r>
    </w:p>
    <w:p w14:paraId="5F741023" w14:textId="63777773" w:rsidR="00965D17" w:rsidRPr="00021B5B" w:rsidRDefault="00021B5B" w:rsidP="00965D17">
      <w:pPr>
        <w:pStyle w:val="Date"/>
        <w:rPr>
          <w:lang w:val="en-US"/>
        </w:rPr>
      </w:pPr>
      <w:r w:rsidRPr="00021B5B">
        <w:rPr>
          <w:lang w:val="en-US"/>
        </w:rPr>
        <w:t>18/11/2020</w:t>
      </w:r>
    </w:p>
    <w:sdt>
      <w:sdtPr>
        <w:rPr>
          <w:lang w:val="en-US" w:bidi="fr-FR"/>
        </w:rPr>
        <w:alias w:val="Nom du destinataire :"/>
        <w:tag w:val="Nom du destinataire :"/>
        <w:id w:val="329652792"/>
        <w:placeholder>
          <w:docPart w:val="9C040ECA20334AE68A97B470FDF6A077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/>
      <w:sdtContent>
        <w:p w14:paraId="029BE603" w14:textId="120CCE79" w:rsidR="00965D17" w:rsidRPr="00021B5B" w:rsidRDefault="00021B5B" w:rsidP="00965D17">
          <w:pPr>
            <w:pStyle w:val="Adresse"/>
            <w:rPr>
              <w:lang w:val="en-US" w:bidi="fr-FR"/>
            </w:rPr>
          </w:pPr>
          <w:r w:rsidRPr="00021B5B">
            <w:rPr>
              <w:lang w:val="en-US" w:bidi="fr-FR"/>
            </w:rPr>
            <w:t>Nadia Dehemchi</w:t>
          </w:r>
        </w:p>
      </w:sdtContent>
    </w:sdt>
    <w:p w14:paraId="31D3A5A8" w14:textId="00EE8439" w:rsidR="0076387D" w:rsidRPr="00021B5B" w:rsidRDefault="00021B5B" w:rsidP="0076387D">
      <w:pPr>
        <w:pStyle w:val="Adresse"/>
        <w:rPr>
          <w:lang w:val="en-US" w:bidi="fr-FR"/>
        </w:rPr>
      </w:pPr>
      <w:r w:rsidRPr="00021B5B">
        <w:rPr>
          <w:lang w:val="en-US" w:bidi="fr-FR"/>
        </w:rPr>
        <w:t>Departmental Coordinator International Relations</w:t>
      </w:r>
    </w:p>
    <w:p w14:paraId="058EF775" w14:textId="77777777" w:rsidR="00021B5B" w:rsidRPr="00021B5B" w:rsidRDefault="00021B5B" w:rsidP="00021B5B">
      <w:pPr>
        <w:pStyle w:val="Adresse"/>
        <w:rPr>
          <w:lang w:val="en-US" w:bidi="fr-FR"/>
        </w:rPr>
      </w:pPr>
      <w:r w:rsidRPr="00021B5B">
        <w:rPr>
          <w:lang w:val="en-US" w:bidi="fr-FR"/>
        </w:rPr>
        <w:t>Grenoble INP </w:t>
      </w:r>
    </w:p>
    <w:p w14:paraId="5FF03B6D" w14:textId="26738DDE" w:rsidR="00021B5B" w:rsidRPr="00021B5B" w:rsidRDefault="00021B5B" w:rsidP="00021B5B">
      <w:pPr>
        <w:pStyle w:val="Adresse"/>
        <w:rPr>
          <w:lang w:val="en-US" w:bidi="fr-FR"/>
        </w:rPr>
      </w:pPr>
      <w:r w:rsidRPr="00021B5B">
        <w:rPr>
          <w:lang w:val="en-US" w:bidi="fr-FR"/>
        </w:rPr>
        <w:t>46 avenue Felix-Viallet - 38031 Grenoble cedex</w:t>
      </w:r>
    </w:p>
    <w:p w14:paraId="47042A61" w14:textId="36E16051" w:rsidR="00965D17" w:rsidRPr="00223ACE" w:rsidRDefault="00021B5B" w:rsidP="00965D17">
      <w:pPr>
        <w:pStyle w:val="Salutations"/>
        <w:rPr>
          <w:sz w:val="24"/>
          <w:szCs w:val="24"/>
          <w:lang w:val="en-US"/>
        </w:rPr>
      </w:pPr>
      <w:r w:rsidRPr="00223ACE">
        <w:rPr>
          <w:sz w:val="24"/>
          <w:szCs w:val="24"/>
          <w:lang w:val="en-US" w:bidi="fr-FR"/>
        </w:rPr>
        <w:t>Madame,</w:t>
      </w:r>
    </w:p>
    <w:p w14:paraId="2D4B61F4" w14:textId="7DB8E574" w:rsidR="00965D17" w:rsidRDefault="009C07B7" w:rsidP="00924C6D">
      <w:pPr>
        <w:spacing w:after="0"/>
        <w:rPr>
          <w:sz w:val="24"/>
          <w:szCs w:val="24"/>
        </w:rPr>
      </w:pPr>
      <w:r w:rsidRPr="00AF1178">
        <w:rPr>
          <w:sz w:val="24"/>
          <w:szCs w:val="24"/>
        </w:rPr>
        <w:t>Je vous envoie cette lettre pour motiver ma demande de départ à l’étranger. Je souhaite aller étudier à l’Université de Technologie de Varsovie dans le cadre d’un Erasmus.</w:t>
      </w:r>
      <w:r w:rsidR="00924C6D" w:rsidRPr="00AF1178">
        <w:rPr>
          <w:sz w:val="24"/>
          <w:szCs w:val="24"/>
        </w:rPr>
        <w:t xml:space="preserve"> </w:t>
      </w:r>
    </w:p>
    <w:p w14:paraId="39477DEA" w14:textId="77777777" w:rsidR="003C3156" w:rsidRPr="00AF1178" w:rsidRDefault="003C3156" w:rsidP="00924C6D">
      <w:pPr>
        <w:spacing w:after="0"/>
        <w:rPr>
          <w:sz w:val="24"/>
          <w:szCs w:val="24"/>
        </w:rPr>
      </w:pPr>
    </w:p>
    <w:p w14:paraId="7162FE0B" w14:textId="4A43D4FE" w:rsidR="003C3156" w:rsidRPr="00AF1178" w:rsidRDefault="003C3156" w:rsidP="0068082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J</w:t>
      </w:r>
      <w:r w:rsidR="0068082A">
        <w:rPr>
          <w:sz w:val="24"/>
          <w:szCs w:val="24"/>
        </w:rPr>
        <w:t>’</w:t>
      </w:r>
      <w:r>
        <w:rPr>
          <w:sz w:val="24"/>
          <w:szCs w:val="24"/>
        </w:rPr>
        <w:t>ai choisi la Pologne d’un</w:t>
      </w:r>
      <w:r w:rsidR="00223ACE">
        <w:rPr>
          <w:sz w:val="24"/>
          <w:szCs w:val="24"/>
        </w:rPr>
        <w:t>e</w:t>
      </w:r>
      <w:r w:rsidRPr="00AF1178">
        <w:rPr>
          <w:sz w:val="24"/>
          <w:szCs w:val="24"/>
        </w:rPr>
        <w:t xml:space="preserve"> part</w:t>
      </w:r>
      <w:r>
        <w:rPr>
          <w:sz w:val="24"/>
          <w:szCs w:val="24"/>
        </w:rPr>
        <w:t xml:space="preserve"> car </w:t>
      </w:r>
      <w:r w:rsidRPr="00AF1178">
        <w:rPr>
          <w:sz w:val="24"/>
          <w:szCs w:val="24"/>
        </w:rPr>
        <w:t>les enseignements proposés à l’université de Varsovie m’ont l’air très cohérent</w:t>
      </w:r>
      <w:r w:rsidR="0068082A">
        <w:rPr>
          <w:sz w:val="24"/>
          <w:szCs w:val="24"/>
        </w:rPr>
        <w:t>s</w:t>
      </w:r>
      <w:r w:rsidRPr="00AF1178">
        <w:rPr>
          <w:sz w:val="24"/>
          <w:szCs w:val="24"/>
        </w:rPr>
        <w:t xml:space="preserve"> avec ceux dispensés à Génie Industriel</w:t>
      </w:r>
      <w:r w:rsidR="0068082A">
        <w:rPr>
          <w:sz w:val="24"/>
          <w:szCs w:val="24"/>
        </w:rPr>
        <w:t xml:space="preserve">. </w:t>
      </w:r>
      <w:r w:rsidRPr="00AF1178">
        <w:rPr>
          <w:sz w:val="24"/>
          <w:szCs w:val="24"/>
        </w:rPr>
        <w:t xml:space="preserve">J’aimerais par exemple assister aux cours « Modeling of Production Systems and Supply Chains », « International Industrial Marketing » et « Quality Engineering &amp; Management ». </w:t>
      </w:r>
      <w:r>
        <w:rPr>
          <w:sz w:val="24"/>
          <w:szCs w:val="24"/>
        </w:rPr>
        <w:t xml:space="preserve">Ces cours correspondent à ma filière Ingénieurie de la Chaîne Logistique </w:t>
      </w:r>
      <w:r w:rsidR="0068082A">
        <w:rPr>
          <w:sz w:val="24"/>
          <w:szCs w:val="24"/>
        </w:rPr>
        <w:t>et m’intéressent car je voudrais travailler dans la supply chain à l’issue de mes études.</w:t>
      </w:r>
    </w:p>
    <w:p w14:paraId="0E4F6FC6" w14:textId="77777777" w:rsidR="00924C6D" w:rsidRPr="00AF1178" w:rsidRDefault="00924C6D" w:rsidP="00924C6D">
      <w:pPr>
        <w:spacing w:after="0"/>
        <w:rPr>
          <w:sz w:val="24"/>
          <w:szCs w:val="24"/>
        </w:rPr>
      </w:pPr>
    </w:p>
    <w:p w14:paraId="688D3872" w14:textId="0398A095" w:rsidR="00E4123C" w:rsidRPr="00AF1178" w:rsidRDefault="0068082A" w:rsidP="0068082A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D’autre part j’aime</w:t>
      </w:r>
      <w:r w:rsidR="00924C6D" w:rsidRPr="00AF1178">
        <w:rPr>
          <w:sz w:val="24"/>
          <w:szCs w:val="24"/>
        </w:rPr>
        <w:t xml:space="preserve"> la culture des pays de l’est de l’Europe</w:t>
      </w:r>
      <w:r w:rsidR="00E4123C" w:rsidRPr="00AF117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24C6D" w:rsidRPr="00AF1178">
        <w:rPr>
          <w:sz w:val="24"/>
          <w:szCs w:val="24"/>
        </w:rPr>
        <w:t xml:space="preserve">En effet, j’ai eu l’occasion d’aller en Bulgarie, en République Tchèque et en Hongrie en voyage et j’ai apprécié l’hospitalité des habitants, l’ambiance des villes et la culture de ces pays. </w:t>
      </w:r>
      <w:r w:rsidR="00E4123C" w:rsidRPr="00AF1178">
        <w:rPr>
          <w:sz w:val="24"/>
          <w:szCs w:val="24"/>
        </w:rPr>
        <w:t xml:space="preserve">Aller en Pologne pour un semestre et surtout dans le milieu universitaire serait pour moi une opportunité de visiter cette région. </w:t>
      </w:r>
    </w:p>
    <w:p w14:paraId="054C3327" w14:textId="5753168A" w:rsidR="00E4123C" w:rsidRPr="00AF1178" w:rsidRDefault="00E4123C" w:rsidP="00E4123C">
      <w:pPr>
        <w:spacing w:after="0"/>
        <w:rPr>
          <w:sz w:val="24"/>
          <w:szCs w:val="24"/>
        </w:rPr>
      </w:pPr>
    </w:p>
    <w:p w14:paraId="29948EE4" w14:textId="0AE2F6BA" w:rsidR="00E4123C" w:rsidRDefault="00E4123C" w:rsidP="0068082A">
      <w:pPr>
        <w:spacing w:after="0"/>
        <w:ind w:firstLine="720"/>
        <w:rPr>
          <w:sz w:val="24"/>
          <w:szCs w:val="24"/>
        </w:rPr>
      </w:pPr>
      <w:r w:rsidRPr="00AF1178">
        <w:rPr>
          <w:sz w:val="24"/>
          <w:szCs w:val="24"/>
        </w:rPr>
        <w:t>Le fait de partir étudier à l’étranger</w:t>
      </w:r>
      <w:r w:rsidR="00AF1178" w:rsidRPr="00AF1178">
        <w:rPr>
          <w:sz w:val="24"/>
          <w:szCs w:val="24"/>
        </w:rPr>
        <w:t xml:space="preserve"> fait parti de mon projet d’études depuis que je suis en classes préparatoires et même si initialement je pensais partir hors-Europe je préfère assurer mon départ en choisissant cette destination polonaise qui m’intéresse tout autant.</w:t>
      </w:r>
      <w:r w:rsidR="00AF1178">
        <w:rPr>
          <w:sz w:val="24"/>
          <w:szCs w:val="24"/>
        </w:rPr>
        <w:t xml:space="preserve"> Ce sera l’occasion pour moi de découvrir des nouvelles méthodes ainsi qu’un nouvel environnement de travail.</w:t>
      </w:r>
    </w:p>
    <w:p w14:paraId="770FF2F6" w14:textId="39E8B716" w:rsidR="00AF1178" w:rsidRDefault="00AF1178" w:rsidP="00E4123C">
      <w:pPr>
        <w:spacing w:after="0"/>
        <w:rPr>
          <w:sz w:val="24"/>
          <w:szCs w:val="24"/>
        </w:rPr>
      </w:pPr>
    </w:p>
    <w:p w14:paraId="6E7D8EB6" w14:textId="20AC9DCF" w:rsidR="001B33A9" w:rsidRDefault="0068082A" w:rsidP="001B33A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Veuillez agréer Madame mes salutations distinguées, </w:t>
      </w:r>
    </w:p>
    <w:p w14:paraId="192EDFB8" w14:textId="77777777" w:rsidR="0068082A" w:rsidRDefault="0068082A" w:rsidP="001B33A9">
      <w:pPr>
        <w:spacing w:after="0"/>
        <w:rPr>
          <w:sz w:val="24"/>
          <w:szCs w:val="24"/>
        </w:rPr>
      </w:pPr>
    </w:p>
    <w:p w14:paraId="3FF98CE1" w14:textId="3A767BF1" w:rsidR="00965D17" w:rsidRDefault="005E2612" w:rsidP="001B33A9">
      <w:pPr>
        <w:spacing w:after="0"/>
      </w:pPr>
      <w:sdt>
        <w:sdtPr>
          <w:alias w:val="Cordialement :"/>
          <w:tag w:val="Cordialement :"/>
          <w:id w:val="-1406294513"/>
          <w:placeholder>
            <w:docPart w:val="5E7D3B0FB1E44EB4AB90E4605FC150AD"/>
          </w:placeholder>
          <w:temporary/>
          <w:showingPlcHdr/>
          <w15:appearance w15:val="hidden"/>
        </w:sdtPr>
        <w:sdtEndPr/>
        <w:sdtContent>
          <w:r w:rsidR="000D5AB1">
            <w:rPr>
              <w:lang w:bidi="fr-FR"/>
            </w:rPr>
            <w:t>Cordialement</w:t>
          </w:r>
        </w:sdtContent>
      </w:sdt>
      <w:r w:rsidR="00965D17">
        <w:rPr>
          <w:lang w:bidi="fr-FR"/>
        </w:rPr>
        <w:t>,</w:t>
      </w:r>
    </w:p>
    <w:sdt>
      <w:sdtPr>
        <w:alias w:val="Votre nom :"/>
        <w:tag w:val="Votre nom :"/>
        <w:id w:val="-80522426"/>
        <w:placeholder>
          <w:docPart w:val="1D1A8D99F0AD4BBB9D605045AFDAF23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639E7944" w14:textId="40390472" w:rsidR="00302A2C" w:rsidRPr="00302A2C" w:rsidRDefault="00021B5B" w:rsidP="00302A2C">
          <w:pPr>
            <w:pStyle w:val="Signature"/>
          </w:pPr>
          <w:r>
            <w:t>Flavie Le Hir</w:t>
          </w:r>
        </w:p>
      </w:sdtContent>
    </w:sdt>
    <w:sectPr w:rsidR="00302A2C" w:rsidRPr="00302A2C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DF839" w14:textId="77777777" w:rsidR="005E2612" w:rsidRDefault="005E2612">
      <w:pPr>
        <w:spacing w:after="0"/>
      </w:pPr>
      <w:r>
        <w:separator/>
      </w:r>
    </w:p>
  </w:endnote>
  <w:endnote w:type="continuationSeparator" w:id="0">
    <w:p w14:paraId="30754A91" w14:textId="77777777" w:rsidR="005E2612" w:rsidRDefault="005E26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BF57F" w14:textId="77777777" w:rsidR="003C3156" w:rsidRDefault="003C3156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1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33E9C" w14:textId="77777777" w:rsidR="005E2612" w:rsidRDefault="005E2612">
      <w:pPr>
        <w:spacing w:after="0"/>
      </w:pPr>
      <w:r>
        <w:separator/>
      </w:r>
    </w:p>
  </w:footnote>
  <w:footnote w:type="continuationSeparator" w:id="0">
    <w:p w14:paraId="2ADA1D89" w14:textId="77777777" w:rsidR="005E2612" w:rsidRDefault="005E26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6D247B"/>
    <w:multiLevelType w:val="multilevel"/>
    <w:tmpl w:val="8C00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5B"/>
    <w:rsid w:val="00021B5B"/>
    <w:rsid w:val="000D5AB1"/>
    <w:rsid w:val="001B33A9"/>
    <w:rsid w:val="002045EB"/>
    <w:rsid w:val="00223ACE"/>
    <w:rsid w:val="00293B83"/>
    <w:rsid w:val="00302A2C"/>
    <w:rsid w:val="00381669"/>
    <w:rsid w:val="003C3156"/>
    <w:rsid w:val="0052105A"/>
    <w:rsid w:val="005E2612"/>
    <w:rsid w:val="005F25FC"/>
    <w:rsid w:val="00673C35"/>
    <w:rsid w:val="0068082A"/>
    <w:rsid w:val="006A3CE7"/>
    <w:rsid w:val="0076387D"/>
    <w:rsid w:val="008F15C5"/>
    <w:rsid w:val="00911832"/>
    <w:rsid w:val="00924C6D"/>
    <w:rsid w:val="00965D17"/>
    <w:rsid w:val="009C07B7"/>
    <w:rsid w:val="00A27383"/>
    <w:rsid w:val="00A736B0"/>
    <w:rsid w:val="00AF1178"/>
    <w:rsid w:val="00C83E3C"/>
    <w:rsid w:val="00D02A74"/>
    <w:rsid w:val="00D06B91"/>
    <w:rsid w:val="00D905F1"/>
    <w:rsid w:val="00DF56DD"/>
    <w:rsid w:val="00E4123C"/>
    <w:rsid w:val="00F9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01FD"/>
  <w15:chartTrackingRefBased/>
  <w15:docId w15:val="{5018143C-6FAD-4206-86C7-45957303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fr-FR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Titre1">
    <w:name w:val="heading 1"/>
    <w:basedOn w:val="Normal"/>
    <w:link w:val="Titre1C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resse"/>
    <w:link w:val="DateC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ar">
    <w:name w:val="Date Car"/>
    <w:basedOn w:val="Policepardfau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resse">
    <w:name w:val="Adresse"/>
    <w:basedOn w:val="Normal"/>
    <w:next w:val="Salutations"/>
    <w:uiPriority w:val="3"/>
    <w:qFormat/>
    <w:rsid w:val="00965D17"/>
    <w:pPr>
      <w:spacing w:line="336" w:lineRule="auto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0D5AB1"/>
    <w:rPr>
      <w:rFonts w:eastAsiaTheme="minorEastAsia"/>
      <w:color w:val="2A7B88" w:themeColor="accent1" w:themeShade="BF"/>
    </w:rPr>
  </w:style>
  <w:style w:type="paragraph" w:styleId="Salutations">
    <w:name w:val="Salutation"/>
    <w:basedOn w:val="Normal"/>
    <w:next w:val="Normal"/>
    <w:link w:val="SalutationsC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sCar">
    <w:name w:val="Salutations Car"/>
    <w:basedOn w:val="Policepardfaut"/>
    <w:link w:val="Salutations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edepolitesse">
    <w:name w:val="Closing"/>
    <w:basedOn w:val="Normal"/>
    <w:next w:val="Signature"/>
    <w:link w:val="FormuledepolitesseC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edepolitesseCar">
    <w:name w:val="Formule de politesse Car"/>
    <w:basedOn w:val="Policepardfaut"/>
    <w:link w:val="Formuledepolitesse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ar">
    <w:name w:val="Signature Car"/>
    <w:basedOn w:val="Policepardfau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En-tteCar">
    <w:name w:val="En-tête Car"/>
    <w:basedOn w:val="Policepardfaut"/>
    <w:link w:val="En-tte"/>
    <w:uiPriority w:val="99"/>
    <w:rsid w:val="000D5AB1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xtedelespacerserv">
    <w:name w:val="Placeholder Text"/>
    <w:basedOn w:val="Policepardfaut"/>
    <w:uiPriority w:val="99"/>
    <w:semiHidden/>
    <w:rsid w:val="00DF56DD"/>
    <w:rPr>
      <w:color w:val="3A3836" w:themeColor="background2" w:themeShade="40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DF56DD"/>
    <w:rPr>
      <w:i/>
      <w:iCs/>
      <w:color w:val="2A7B88" w:themeColor="accent1" w:themeShade="BF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Normalcentr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Lienhypertexte">
    <w:name w:val="Hyperlink"/>
    <w:basedOn w:val="Policepardfau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F56DD"/>
    <w:rPr>
      <w:szCs w:val="16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F56DD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736B0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F56DD"/>
    <w:rPr>
      <w:rFonts w:ascii="Segoe UI" w:hAnsi="Segoe UI" w:cs="Segoe UI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re8Car">
    <w:name w:val="Titre 8 Car"/>
    <w:basedOn w:val="Policepardfaut"/>
    <w:link w:val="Titre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6B0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736B0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736B0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736B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736B0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736B0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736B0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736B0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736B0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4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leh\AppData\Roaming\Microsoft\Templates\Lettre%20de%20motivation%20(bleu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C040ECA20334AE68A97B470FDF6A0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F75145-AADA-47AA-A4D1-698907B073C8}"/>
      </w:docPartPr>
      <w:docPartBody>
        <w:p w:rsidR="003823AE" w:rsidRDefault="00343B42">
          <w:pPr>
            <w:pStyle w:val="9C040ECA20334AE68A97B470FDF6A077"/>
          </w:pPr>
          <w:r>
            <w:rPr>
              <w:lang w:bidi="fr-FR"/>
            </w:rPr>
            <w:t>Nom du destinataire</w:t>
          </w:r>
        </w:p>
      </w:docPartBody>
    </w:docPart>
    <w:docPart>
      <w:docPartPr>
        <w:name w:val="5E7D3B0FB1E44EB4AB90E4605FC150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A30D5D-7119-4F7C-806E-B0A795E95C48}"/>
      </w:docPartPr>
      <w:docPartBody>
        <w:p w:rsidR="00343B42" w:rsidRDefault="00343B42">
          <w:pPr>
            <w:pStyle w:val="5E7D3B0FB1E44EB4AB90E4605FC150AD"/>
          </w:pPr>
          <w:r>
            <w:rPr>
              <w:lang w:bidi="fr-FR"/>
            </w:rPr>
            <w:t>Cordialement</w:t>
          </w:r>
        </w:p>
      </w:docPartBody>
    </w:docPart>
    <w:docPart>
      <w:docPartPr>
        <w:name w:val="1D1A8D99F0AD4BBB9D605045AFDAF2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B0040-E5E7-4D8C-895B-E15CA4E9C1D5}"/>
      </w:docPartPr>
      <w:docPartBody>
        <w:p w:rsidR="00343B42" w:rsidRDefault="00343B42">
          <w:pPr>
            <w:pStyle w:val="1D1A8D99F0AD4BBB9D605045AFDAF23C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B42"/>
    <w:rsid w:val="00343B42"/>
    <w:rsid w:val="003823AE"/>
    <w:rsid w:val="00BA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C040ECA20334AE68A97B470FDF6A077">
    <w:name w:val="9C040ECA20334AE68A97B470FDF6A077"/>
  </w:style>
  <w:style w:type="paragraph" w:customStyle="1" w:styleId="5E7D3B0FB1E44EB4AB90E4605FC150AD">
    <w:name w:val="5E7D3B0FB1E44EB4AB90E4605FC150AD"/>
  </w:style>
  <w:style w:type="paragraph" w:customStyle="1" w:styleId="1D1A8D99F0AD4BBB9D605045AFDAF23C">
    <w:name w:val="1D1A8D99F0AD4BBB9D605045AFDAF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Nadia Dehemchi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Lettre de motivation (bleu)</Template>
  <TotalTime>72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Flavie Le Hir</dc:creator>
  <cp:keywords/>
  <dc:description/>
  <cp:lastModifiedBy>FLAVIE LE HIR</cp:lastModifiedBy>
  <cp:revision>4</cp:revision>
  <dcterms:created xsi:type="dcterms:W3CDTF">2020-11-18T14:18:00Z</dcterms:created>
  <dcterms:modified xsi:type="dcterms:W3CDTF">2020-11-19T17:40:00Z</dcterms:modified>
</cp:coreProperties>
</file>