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8ED0" w14:textId="15763B33" w:rsidR="00EA6114" w:rsidRPr="00F85F10" w:rsidRDefault="00F85F10" w:rsidP="00F85F10">
      <w:pPr>
        <w:pStyle w:val="Logo"/>
        <w:rPr>
          <w:noProof/>
        </w:rPr>
      </w:pPr>
      <w:r w:rsidRPr="00F85F10">
        <w:rPr>
          <w:noProof/>
          <w:lang w:bidi="fr-FR"/>
        </w:rPr>
        <w:drawing>
          <wp:inline distT="0" distB="0" distL="0" distR="0" wp14:anchorId="189C5045" wp14:editId="73C9C414">
            <wp:extent cx="869595" cy="311497"/>
            <wp:effectExtent l="0" t="0" r="698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595" cy="311497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  <w:r w:rsidRPr="00F85F10">
        <w:rPr>
          <w:lang w:bidi="fr-FR"/>
        </w:rPr>
        <w:t xml:space="preserve">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30B95E43" w14:textId="77777777" w:rsidTr="00212234">
        <w:trPr>
          <w:cantSplit/>
          <w:trHeight w:val="2269"/>
        </w:trPr>
        <w:tc>
          <w:tcPr>
            <w:tcW w:w="571" w:type="dxa"/>
            <w:textDirection w:val="btLr"/>
            <w:vAlign w:val="center"/>
          </w:tcPr>
          <w:p w14:paraId="7BA980A6" w14:textId="41E0598C" w:rsidR="00EA6114" w:rsidRPr="00E56439" w:rsidRDefault="00F06D03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+33 670046619</w:t>
            </w:r>
          </w:p>
        </w:tc>
      </w:tr>
      <w:tr w:rsidR="00EA6114" w14:paraId="1261C419" w14:textId="77777777" w:rsidTr="00EA6114">
        <w:trPr>
          <w:trHeight w:val="536"/>
        </w:trPr>
        <w:tc>
          <w:tcPr>
            <w:tcW w:w="571" w:type="dxa"/>
          </w:tcPr>
          <w:p w14:paraId="5261F0DA" w14:textId="77777777" w:rsidR="00EA6114" w:rsidRDefault="00EA6114" w:rsidP="00EA6114">
            <w:pPr>
              <w:pStyle w:val="En-tte"/>
              <w:jc w:val="center"/>
            </w:pPr>
            <w:r>
              <w:rPr>
                <w:noProof/>
                <w:lang w:bidi="fr-FR"/>
              </w:rPr>
              <w:drawing>
                <wp:inline distT="0" distB="0" distL="0" distR="0" wp14:anchorId="4BF747EE" wp14:editId="688F4C3A">
                  <wp:extent cx="150709" cy="150944"/>
                  <wp:effectExtent l="0" t="0" r="1905" b="1905"/>
                  <wp:docPr id="11" name="Graphisme 10" descr="Smartphone" title="Icône Numéro de téléphone du présent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E7BFEB-7DC8-4EFF-A908-02F9CA1E09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sme 10" descr="Smartphone" title="Icône Numéro de téléphone du présentateur">
                            <a:extLst>
                              <a:ext uri="{FF2B5EF4-FFF2-40B4-BE49-F238E27FC236}">
                                <a16:creationId xmlns:a16="http://schemas.microsoft.com/office/drawing/2014/main" id="{5AE7BFEB-7DC8-4EFF-A908-02F9CA1E09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14:paraId="3B3379F7" w14:textId="77777777" w:rsidTr="00212234">
        <w:trPr>
          <w:cantSplit/>
          <w:trHeight w:val="3156"/>
        </w:trPr>
        <w:tc>
          <w:tcPr>
            <w:tcW w:w="571" w:type="dxa"/>
            <w:textDirection w:val="btLr"/>
            <w:vAlign w:val="center"/>
          </w:tcPr>
          <w:p w14:paraId="4BACB1F2" w14:textId="7D919E3C" w:rsidR="00EA6114" w:rsidRPr="00E56439" w:rsidRDefault="00F06D03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  <w:r>
              <w:t>Leo.azria@grenoble-inp.fr</w:t>
            </w:r>
          </w:p>
        </w:tc>
      </w:tr>
      <w:tr w:rsidR="00EA6114" w14:paraId="23D8D337" w14:textId="77777777" w:rsidTr="00212234">
        <w:trPr>
          <w:trHeight w:val="422"/>
        </w:trPr>
        <w:tc>
          <w:tcPr>
            <w:tcW w:w="571" w:type="dxa"/>
          </w:tcPr>
          <w:p w14:paraId="40DAC588" w14:textId="77777777" w:rsidR="00EA6114" w:rsidRPr="00AB1B27" w:rsidRDefault="003219F9" w:rsidP="00EA6114">
            <w:pPr>
              <w:pStyle w:val="En-tte"/>
              <w:jc w:val="center"/>
              <w:rPr>
                <w:caps/>
              </w:rPr>
            </w:pPr>
            <w:r>
              <w:rPr>
                <w:noProof/>
                <w:lang w:bidi="fr-FR"/>
              </w:rPr>
              <w:drawing>
                <wp:inline distT="0" distB="0" distL="0" distR="0" wp14:anchorId="5C6C33F2" wp14:editId="3E11B3D0">
                  <wp:extent cx="150709" cy="150944"/>
                  <wp:effectExtent l="0" t="0" r="1905" b="1905"/>
                  <wp:docPr id="9" name="Graphisme 8" descr="Enveloppe" title="Icône E-mail du présent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3585A3-CB4F-4A6C-AEF7-05BE3D4F34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sme 8" descr="Enveloppe" title="Icône E-mail du présentateur">
                            <a:extLst>
                              <a:ext uri="{FF2B5EF4-FFF2-40B4-BE49-F238E27FC236}">
                                <a16:creationId xmlns:a16="http://schemas.microsoft.com/office/drawing/2014/main" id="{843585A3-CB4F-4A6C-AEF7-05BE3D4F34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114" w:rsidRPr="00AB1B27" w14:paraId="376CE52C" w14:textId="77777777" w:rsidTr="00212234">
        <w:trPr>
          <w:cantSplit/>
          <w:trHeight w:val="1692"/>
        </w:trPr>
        <w:tc>
          <w:tcPr>
            <w:tcW w:w="571" w:type="dxa"/>
            <w:textDirection w:val="btLr"/>
            <w:vAlign w:val="center"/>
          </w:tcPr>
          <w:p w14:paraId="502BB288" w14:textId="45199824" w:rsidR="00EA6114" w:rsidRPr="00AB1B27" w:rsidRDefault="00F06D03" w:rsidP="000B1DC1">
            <w:pPr>
              <w:spacing w:before="0" w:after="0"/>
              <w:rPr>
                <w:lang w:val="en-ZA"/>
              </w:rPr>
            </w:pPr>
            <w:r>
              <w:rPr>
                <w:lang w:val="en-ZA"/>
              </w:rPr>
              <w:t>AZRIA Léo</w:t>
            </w:r>
          </w:p>
        </w:tc>
      </w:tr>
      <w:tr w:rsidR="00EA6114" w14:paraId="164EA473" w14:textId="77777777" w:rsidTr="00EA6114">
        <w:trPr>
          <w:trHeight w:val="536"/>
        </w:trPr>
        <w:tc>
          <w:tcPr>
            <w:tcW w:w="571" w:type="dxa"/>
          </w:tcPr>
          <w:p w14:paraId="67A093B0" w14:textId="77777777" w:rsidR="00EA6114" w:rsidRDefault="00EA6114" w:rsidP="00EA6114">
            <w:pPr>
              <w:pStyle w:val="En-tte"/>
              <w:jc w:val="center"/>
            </w:pPr>
            <w:r>
              <w:rPr>
                <w:noProof/>
                <w:lang w:bidi="fr-FR"/>
              </w:rPr>
              <w:drawing>
                <wp:inline distT="0" distB="0" distL="0" distR="0" wp14:anchorId="482C17CA" wp14:editId="5E99896E">
                  <wp:extent cx="150709" cy="150944"/>
                  <wp:effectExtent l="0" t="0" r="1905" b="1905"/>
                  <wp:docPr id="8" name="Graphisme 7" descr="Utilisateur" title="Icône Nom du présentateu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320BC1-9054-4BAF-A591-EA9FEE62773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sme 7" descr="Utilisateur" title="Icône Nom du présentateur">
                            <a:extLst>
                              <a:ext uri="{FF2B5EF4-FFF2-40B4-BE49-F238E27FC236}">
                                <a16:creationId xmlns:a16="http://schemas.microsoft.com/office/drawing/2014/main" id="{5A320BC1-9054-4BAF-A591-EA9FEE6277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0709" cy="1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5E61B" w14:textId="16A0233D" w:rsidR="006D6A0E" w:rsidRDefault="006F5536" w:rsidP="00AA15B2">
      <w:pPr>
        <w:pStyle w:val="Logo"/>
        <w:spacing w:after="120"/>
      </w:pPr>
      <w:r w:rsidRPr="00F85F10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A3420" wp14:editId="01996979">
                <wp:simplePos x="0" y="0"/>
                <wp:positionH relativeFrom="column">
                  <wp:posOffset>6713806</wp:posOffset>
                </wp:positionH>
                <wp:positionV relativeFrom="paragraph">
                  <wp:posOffset>-5629470</wp:posOffset>
                </wp:positionV>
                <wp:extent cx="666550" cy="565346"/>
                <wp:effectExtent l="0" t="0" r="0" b="6350"/>
                <wp:wrapNone/>
                <wp:docPr id="40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0" cy="565346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4DFF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e 11" o:spid="_x0000_s1026" type="#_x0000_t9" alt="&quot;&quot;" style="position:absolute;margin-left:528.65pt;margin-top:-443.25pt;width:52.5pt;height:4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" adj="4580" fillcolor="#1cade4 [3204]" stroked="f" strokeweight=".5pt">
                <v:fill opacity="13107f" color2="#2683c6 [3205]" o:opacity2="13107f" angle="90" focus="100%" type="gradient"/>
                <v:stroke dashstyle="1 1"/>
              </v:shape>
            </w:pict>
          </mc:Fallback>
        </mc:AlternateContent>
      </w:r>
      <w:hyperlink r:id="rId16" w:history="1">
        <w:r w:rsidR="006D6A0E" w:rsidRPr="004862D5">
          <w:rPr>
            <w:rStyle w:val="Lienhypertexte"/>
          </w:rPr>
          <w:t>https://genie-industriel.grenoble-inp.fr/</w:t>
        </w:r>
      </w:hyperlink>
    </w:p>
    <w:p w14:paraId="5D3745AC" w14:textId="1874A185" w:rsidR="00381691" w:rsidRDefault="007420D3" w:rsidP="00194925">
      <w:pPr>
        <w:spacing w:before="0" w:after="120" w:line="240" w:lineRule="auto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BFF46" wp14:editId="6413D844">
                <wp:simplePos x="0" y="0"/>
                <wp:positionH relativeFrom="column">
                  <wp:posOffset>1514475</wp:posOffset>
                </wp:positionH>
                <wp:positionV relativeFrom="paragraph">
                  <wp:posOffset>30480</wp:posOffset>
                </wp:positionV>
                <wp:extent cx="3829050" cy="3714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56C94" w14:textId="42C85035" w:rsidR="006D6A0E" w:rsidRPr="007420D3" w:rsidRDefault="007420D3">
                            <w:pPr>
                              <w:rPr>
                                <w:rFonts w:ascii="Bahnschrift SemiBold" w:eastAsia="Adobe Gothic Std B" w:hAnsi="Bahnschrift SemiBold" w:cstheme="minorHAnsi"/>
                                <w:b/>
                                <w:bCs/>
                                <w:color w:val="323A3E" w:themeColor="background2" w:themeShade="40"/>
                                <w:sz w:val="28"/>
                                <w:szCs w:val="28"/>
                              </w:rPr>
                            </w:pPr>
                            <w:r w:rsidRPr="007420D3">
                              <w:rPr>
                                <w:rFonts w:ascii="Bahnschrift SemiBold" w:eastAsia="Adobe Gothic Std B" w:hAnsi="Bahnschrift SemiBold" w:cstheme="minorHAnsi"/>
                                <w:b/>
                                <w:bCs/>
                                <w:color w:val="323A3E" w:themeColor="background2" w:themeShade="40"/>
                                <w:sz w:val="28"/>
                                <w:szCs w:val="28"/>
                              </w:rPr>
                              <w:t>Parcours avec période à l’international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BFF4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9.25pt;margin-top:2.4pt;width:301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" filled="f" stroked="f" strokeweight=".5pt">
                <v:textbox>
                  <w:txbxContent>
                    <w:p w14:paraId="67A56C94" w14:textId="42C85035" w:rsidR="006D6A0E" w:rsidRPr="007420D3" w:rsidRDefault="007420D3">
                      <w:pPr>
                        <w:rPr>
                          <w:rFonts w:ascii="Bahnschrift SemiBold" w:eastAsia="Adobe Gothic Std B" w:hAnsi="Bahnschrift SemiBold" w:cstheme="minorHAnsi"/>
                          <w:b/>
                          <w:bCs/>
                          <w:color w:val="323A3E" w:themeColor="background2" w:themeShade="40"/>
                          <w:sz w:val="28"/>
                          <w:szCs w:val="28"/>
                        </w:rPr>
                      </w:pPr>
                      <w:r w:rsidRPr="007420D3">
                        <w:rPr>
                          <w:rFonts w:ascii="Bahnschrift SemiBold" w:eastAsia="Adobe Gothic Std B" w:hAnsi="Bahnschrift SemiBold" w:cstheme="minorHAnsi"/>
                          <w:b/>
                          <w:bCs/>
                          <w:color w:val="323A3E" w:themeColor="background2" w:themeShade="40"/>
                          <w:sz w:val="28"/>
                          <w:szCs w:val="28"/>
                        </w:rPr>
                        <w:t>Parcours avec période à l’international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6395B4CA" w14:textId="77777777" w:rsidR="00194925" w:rsidRDefault="00194925" w:rsidP="00C62735">
      <w:pPr>
        <w:shd w:val="clear" w:color="auto" w:fill="FFFFFF"/>
        <w:spacing w:before="0" w:after="0" w:line="240" w:lineRule="auto"/>
        <w:ind w:right="73"/>
        <w:rPr>
          <w:rFonts w:ascii="Arial" w:eastAsia="Times New Roman" w:hAnsi="Arial" w:cs="Arial"/>
          <w:color w:val="775F55"/>
          <w:kern w:val="0"/>
          <w:sz w:val="22"/>
          <w:szCs w:val="22"/>
          <w:lang w:eastAsia="fr-FR"/>
        </w:rPr>
      </w:pPr>
    </w:p>
    <w:p w14:paraId="62C7F361" w14:textId="77777777" w:rsidR="00194925" w:rsidRDefault="00194925" w:rsidP="00C62735">
      <w:pPr>
        <w:shd w:val="clear" w:color="auto" w:fill="FFFFFF"/>
        <w:spacing w:before="0" w:after="0" w:line="240" w:lineRule="auto"/>
        <w:ind w:right="73"/>
        <w:rPr>
          <w:rFonts w:ascii="Arial" w:eastAsia="Times New Roman" w:hAnsi="Arial" w:cs="Arial"/>
          <w:color w:val="775F55"/>
          <w:kern w:val="0"/>
          <w:sz w:val="22"/>
          <w:szCs w:val="22"/>
          <w:lang w:eastAsia="fr-FR"/>
        </w:rPr>
      </w:pPr>
    </w:p>
    <w:p w14:paraId="62FEC318" w14:textId="77777777" w:rsidR="007420D3" w:rsidRPr="007420D3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i/>
          <w:iCs/>
          <w:color w:val="auto"/>
          <w:kern w:val="0"/>
          <w:sz w:val="22"/>
          <w:szCs w:val="22"/>
          <w:lang w:eastAsia="fr-FR"/>
        </w:rPr>
        <w:t>Madame, Monsieur,</w:t>
      </w:r>
    </w:p>
    <w:p w14:paraId="628F4A15" w14:textId="192724D6" w:rsidR="007420D3" w:rsidRPr="007420D3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Après m’être renseigné sur les opportunités offertes aux étudiants concernant les poursuites d’étude à l’étranger, j’ai décidé de constituer un dossier de mobilité internationale. Vivement intéressé, je vous propose d’examiner ma candidature.</w:t>
      </w:r>
    </w:p>
    <w:p w14:paraId="4FA5303D" w14:textId="189D96B5" w:rsidR="007D0196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Etant actuellement étudiant </w:t>
      </w:r>
      <w:r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à INP Grenoble – Génie industriel en filière 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IDP (</w:t>
      </w:r>
      <w:r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Ingénierie du Produit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),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je souhaiterais me spécialiser dans les domaines liés </w:t>
      </w:r>
      <w:r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à l’automobile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. </w:t>
      </w:r>
      <w:r w:rsidR="007D019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Ainsi j’ai donc ciblé ma liste de vœux sur d</w:t>
      </w:r>
      <w:r w:rsidR="005B7F20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’u</w:t>
      </w:r>
      <w:r w:rsidR="007D019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niversité </w:t>
      </w:r>
      <w:r w:rsidR="005B7F20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enseignant des cours de Génie Industriel dans on entièreté en anglais et étant dans des pays</w:t>
      </w:r>
      <w:r w:rsidR="0054551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d’Europe</w:t>
      </w:r>
      <w:r w:rsidR="005B7F20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o</w:t>
      </w:r>
      <w:r w:rsidR="0054551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ù</w:t>
      </w:r>
      <w:r w:rsidR="005B7F20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l’anglais est couramment parlé</w:t>
      </w:r>
      <w:r w:rsidR="0054551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 : Angleterre, Danemark, Pays-Bas, Norvège et Pologne</w:t>
      </w:r>
      <w:r w:rsidR="005B7F20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.</w:t>
      </w:r>
    </w:p>
    <w:p w14:paraId="2E19E3B8" w14:textId="56F8333E" w:rsidR="007420D3" w:rsidRPr="007420D3" w:rsidRDefault="00B37F3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J’ai décidé de choisir l’Université de Bath en priorité</w:t>
      </w:r>
      <w:r w:rsidR="007420D3"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se trouve que l’Université de </w:t>
      </w:r>
      <w:r w:rsidR="00631533">
        <w:rPr>
          <w:rFonts w:ascii="Arial Nova Light" w:eastAsia="Times New Roman" w:hAnsi="Arial Nova Light" w:cs="Times New Roman"/>
          <w:i/>
          <w:iCs/>
          <w:color w:val="auto"/>
          <w:kern w:val="0"/>
          <w:sz w:val="22"/>
          <w:szCs w:val="22"/>
          <w:lang w:eastAsia="fr-FR"/>
        </w:rPr>
        <w:t>Bath</w:t>
      </w:r>
      <w:r w:rsidR="007420D3"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propose une formation </w:t>
      </w:r>
      <w:r w:rsidR="0063153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renommée </w:t>
      </w:r>
      <w:r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dans le domaine de l’automobile </w:t>
      </w:r>
      <w:r w:rsidR="009F1A87"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correspondant</w:t>
      </w:r>
      <w:r w:rsidR="007420D3"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à mes aspirations professionnelles.</w:t>
      </w:r>
    </w:p>
    <w:p w14:paraId="3241C663" w14:textId="032446E0" w:rsidR="007420D3" w:rsidRPr="007420D3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En effet, ce programme 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m’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offr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ira </w:t>
      </w:r>
      <w:r w:rsidR="00064DBA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ne suite 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des connaissances accrues en mécanique et fabrication</w:t>
      </w:r>
      <w:r w:rsidR="009F1A87">
        <w:rPr>
          <w:rFonts w:ascii="Arial Nova Light" w:eastAsia="Times New Roman" w:hAnsi="Arial Nova Light" w:cs="Times New Roman"/>
          <w:i/>
          <w:iCs/>
          <w:color w:val="auto"/>
          <w:kern w:val="0"/>
          <w:sz w:val="22"/>
          <w:szCs w:val="22"/>
          <w:lang w:eastAsia="fr-FR"/>
        </w:rPr>
        <w:t>.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Il s’agit donc d’un programme multidisciplinaire qui correspond exactement à mon profil scolaire puisque je suis 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en filière IDP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. Cette formation permettrait ainsi de renforcer mes compétences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techniques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en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d</w:t>
      </w:r>
      <w:r w:rsidR="007D0196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e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 développement de produit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, accentuant mes succès de débouchées professionnelles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.</w:t>
      </w:r>
    </w:p>
    <w:p w14:paraId="206494D1" w14:textId="0AF402A1" w:rsidR="007420D3" w:rsidRPr="007420D3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De plus, le fait que cette formation soit dispensée à l’Université de </w:t>
      </w:r>
      <w:r w:rsidR="009F1A87">
        <w:rPr>
          <w:rFonts w:ascii="Arial Nova Light" w:eastAsia="Times New Roman" w:hAnsi="Arial Nova Light" w:cs="Times New Roman"/>
          <w:i/>
          <w:iCs/>
          <w:color w:val="auto"/>
          <w:kern w:val="0"/>
          <w:sz w:val="22"/>
          <w:szCs w:val="22"/>
          <w:lang w:eastAsia="fr-FR"/>
        </w:rPr>
        <w:t>Bath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est une véritable chance pour moi. En effet, depuis le début de mes études supérieures j’ai guetté l’opportunité d’étudier une année à l’étranger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dans un pays anglophone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. Je sais que cela constitue un avantage considérable sur un CV</w:t>
      </w:r>
      <w:r w:rsidR="009F1A87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dans le domaine de l’automobile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, ce qui me permettra là aussi d’intégrer plus facilement le monde du travail. De plus, vivre une année </w:t>
      </w:r>
      <w:r w:rsidR="009F1A87">
        <w:rPr>
          <w:rFonts w:ascii="Arial Nova Light" w:eastAsia="Times New Roman" w:hAnsi="Arial Nova Light" w:cs="Times New Roman"/>
          <w:i/>
          <w:iCs/>
          <w:color w:val="auto"/>
          <w:kern w:val="0"/>
          <w:sz w:val="22"/>
          <w:szCs w:val="22"/>
          <w:lang w:eastAsia="fr-FR"/>
        </w:rPr>
        <w:t>en Angleterre</w:t>
      </w: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 xml:space="preserve"> me permettra de m’ouvrir à une culture différente m’enrichissant également sur le plan personnel.</w:t>
      </w:r>
    </w:p>
    <w:p w14:paraId="4DADC907" w14:textId="0DBCE91B" w:rsidR="007420D3" w:rsidRDefault="007420D3" w:rsidP="007420D3">
      <w:pPr>
        <w:spacing w:before="100" w:beforeAutospacing="1" w:after="100" w:afterAutospacing="1" w:line="240" w:lineRule="auto"/>
        <w:jc w:val="both"/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</w:pPr>
      <w:r w:rsidRPr="007420D3">
        <w:rPr>
          <w:rFonts w:ascii="Arial Nova Light" w:eastAsia="Times New Roman" w:hAnsi="Arial Nova Light" w:cs="Times New Roman"/>
          <w:color w:val="auto"/>
          <w:kern w:val="0"/>
          <w:sz w:val="22"/>
          <w:szCs w:val="22"/>
          <w:lang w:eastAsia="fr-FR"/>
        </w:rPr>
        <w:t>En vous remerciant de l’attention que vous porterez à ma candidature, je vous prie d’agréer, Madame, Monsieur, l’expression de mes sentiments distingués.</w:t>
      </w:r>
    </w:p>
    <w:p w14:paraId="513A2CFE" w14:textId="5D07AA22" w:rsidR="00F06D03" w:rsidRDefault="00F06D03" w:rsidP="00381691">
      <w:pPr>
        <w:shd w:val="clear" w:color="auto" w:fill="FFFFFF"/>
        <w:spacing w:before="0" w:after="120" w:line="240" w:lineRule="auto"/>
        <w:ind w:left="-709" w:right="356"/>
        <w:jc w:val="both"/>
        <w:rPr>
          <w:rFonts w:ascii="Arial" w:eastAsia="Times New Roman" w:hAnsi="Arial" w:cs="Arial"/>
          <w:color w:val="775F55"/>
          <w:kern w:val="0"/>
          <w:sz w:val="22"/>
          <w:szCs w:val="22"/>
          <w:lang w:eastAsia="fr-FR"/>
        </w:rPr>
      </w:pPr>
    </w:p>
    <w:p w14:paraId="1CE98114" w14:textId="77777777" w:rsidR="00534F7B" w:rsidRPr="00F06D03" w:rsidRDefault="00534F7B" w:rsidP="00DC5D89">
      <w:pPr>
        <w:shd w:val="clear" w:color="auto" w:fill="FFFFFF"/>
        <w:spacing w:before="0" w:after="120" w:line="240" w:lineRule="auto"/>
        <w:ind w:right="356"/>
        <w:jc w:val="both"/>
        <w:rPr>
          <w:rFonts w:ascii="Arial" w:eastAsia="Times New Roman" w:hAnsi="Arial" w:cs="Arial"/>
          <w:color w:val="775F55"/>
          <w:kern w:val="0"/>
          <w:sz w:val="22"/>
          <w:szCs w:val="22"/>
          <w:lang w:eastAsia="fr-FR"/>
        </w:rPr>
      </w:pPr>
    </w:p>
    <w:p w14:paraId="0CC5C445" w14:textId="44D922D3" w:rsidR="003F73A0" w:rsidRPr="00194925" w:rsidRDefault="00194925" w:rsidP="00381691">
      <w:pPr>
        <w:pStyle w:val="Signature"/>
        <w:ind w:left="-709" w:right="356"/>
        <w:rPr>
          <w:sz w:val="22"/>
          <w:szCs w:val="22"/>
        </w:rPr>
      </w:pPr>
      <w:r w:rsidRPr="00194925">
        <w:rPr>
          <w:sz w:val="22"/>
          <w:szCs w:val="22"/>
        </w:rPr>
        <w:t xml:space="preserve">Léo </w:t>
      </w:r>
      <w:r w:rsidR="00F06D03" w:rsidRPr="00194925">
        <w:rPr>
          <w:sz w:val="22"/>
          <w:szCs w:val="22"/>
        </w:rPr>
        <w:t>AZRIA</w:t>
      </w:r>
    </w:p>
    <w:p w14:paraId="1A074E21" w14:textId="2CE3103B" w:rsidR="003F73A0" w:rsidRPr="00EB788C" w:rsidRDefault="00F06D03" w:rsidP="00381691">
      <w:pPr>
        <w:pStyle w:val="Titre"/>
        <w:ind w:left="-709" w:right="356"/>
      </w:pPr>
      <w:r>
        <w:t xml:space="preserve">EtUdiant en </w:t>
      </w:r>
      <w:r w:rsidR="00BF3D42">
        <w:t>2EM</w:t>
      </w:r>
      <w:r>
        <w:t>e année d’école d’ingénieur</w:t>
      </w:r>
      <w:r w:rsidR="009F1A87">
        <w:t xml:space="preserve"> filière idp</w:t>
      </w:r>
      <w:r>
        <w:t xml:space="preserve"> </w:t>
      </w:r>
    </w:p>
    <w:p w14:paraId="254D1145" w14:textId="77777777" w:rsidR="0043117B" w:rsidRDefault="006F5536" w:rsidP="003F73A0">
      <w:r w:rsidRPr="006F553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27BFE1" wp14:editId="18F8CE24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D7CD" id="Ovale 11" o:spid="_x0000_s1026" type="#_x0000_t9" alt="&quot;&quot;" style="position:absolute;margin-left:-747.15pt;margin-top:148.1pt;width:86.45pt;height:7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905C9" wp14:editId="212FA72B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12D0" id="Ovale 11" o:spid="_x0000_s1026" type="#_x0000_t9" alt="&quot;&quot;" style="position:absolute;margin-left:-420.3pt;margin-top:42.6pt;width:197.45pt;height:1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  <w:lang w:bidi="fr-FR"/>
        </w:rPr>
        <w:t xml:space="preserve"> </w:t>
      </w:r>
      <w:r w:rsidR="003F73A0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2CEA79" wp14:editId="222BF33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Triangle rectangle 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5E14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 6" o:spid="_x0000_s1026" type="#_x0000_t6" alt="&quot;&quot;" style="position:absolute;margin-left:-72.3pt;margin-top:467.95pt;width:612pt;height:252pt;rotation:180;flip:x 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" fillcolor="#272727 [2749]" stroked="f" strokeweight="1pt"/>
            </w:pict>
          </mc:Fallback>
        </mc:AlternateContent>
      </w:r>
    </w:p>
    <w:sectPr w:rsidR="0043117B" w:rsidSect="0081628C">
      <w:headerReference w:type="default" r:id="rId17"/>
      <w:footerReference w:type="default" r:id="rId18"/>
      <w:pgSz w:w="11906" w:h="16838" w:code="9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A0E4" w14:textId="77777777" w:rsidR="00222D21" w:rsidRDefault="00222D21" w:rsidP="00A73962">
      <w:pPr>
        <w:spacing w:before="0" w:after="0" w:line="240" w:lineRule="auto"/>
      </w:pPr>
      <w:r>
        <w:separator/>
      </w:r>
    </w:p>
  </w:endnote>
  <w:endnote w:type="continuationSeparator" w:id="0">
    <w:p w14:paraId="3A837CB0" w14:textId="77777777" w:rsidR="00222D21" w:rsidRDefault="00222D2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3E6E" w14:textId="77777777" w:rsidR="0061783A" w:rsidRDefault="00EA6114">
    <w:pPr>
      <w:pStyle w:val="Pieddepag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E5A0F5" wp14:editId="505CBAA8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Connecteur droit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D1557B" id="Connecteur droit 31" o:spid="_x0000_s1026" alt="&quot;&quot;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Cu0AJ/gAAAA&#10;DQ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  <w:lang w:bidi="fr-F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71AF34" wp14:editId="745B0E24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e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EBD8B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e 11" o:spid="_x0000_s1026" type="#_x0000_t9" alt="&quot;&quot;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A0lb8BkCAADrBAAADgAAAAAAAAAAAAAAAAAuAgAAZHJzL2Uyb0RvYy54bWxQSwEC&#10;LQAUAAYACAAAACEAULeg3eIAAAAMAQAADwAAAAAAAAAAAAAAAABzBAAAZHJzL2Rvd25yZXYueG1s&#10;UEsFBgAAAAAEAAQA8wAAAII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804E" w14:textId="77777777" w:rsidR="00222D21" w:rsidRDefault="00222D2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E2312D0" w14:textId="77777777" w:rsidR="00222D21" w:rsidRDefault="00222D21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C163" w14:textId="77777777" w:rsidR="00A73962" w:rsidRDefault="00EA6114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B8A872" wp14:editId="2A22F5D5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Connecteur droit 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99E53" id="Connecteur droit 12" o:spid="_x0000_s1026" alt="&quot;&quot;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bidi="fr-FR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3DACBF" wp14:editId="4B18CFFC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 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906DC1" id="Groupe 10" o:spid="_x0000_s1026" alt="&quot;&quot;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">
              <v:shape id="Rectangle 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  <w:lang w:bidi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EFE405" wp14:editId="3B0B55C1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e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e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7A61" w14:textId="77777777" w:rsidR="00A73962" w:rsidRDefault="00A73962" w:rsidP="00A73962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Ellipse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Ellipse 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Ellipse 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Ellipse 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Ellipse 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e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EFE405" id="Groupe 44" o:spid="_x0000_s1027" alt="&quot;&quot;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e 9" o:spid="_x0000_s102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643A7A61" w14:textId="77777777" w:rsidR="00A73962" w:rsidRDefault="00A73962" w:rsidP="00A73962">
                      <w:pPr>
                        <w:jc w:val="center"/>
                      </w:pPr>
                    </w:p>
                  </w:txbxContent>
                </v:textbox>
              </v:shape>
              <v:shape id="Ellipse 11" o:spid="_x0000_s102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lipse 11" o:spid="_x0000_s103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Ellipse 11" o:spid="_x0000_s103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Ellipse 11" o:spid="_x0000_s103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Ellipse 11" o:spid="_x0000_s103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e 11" o:spid="_x0000_s103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03"/>
    <w:rsid w:val="0005265C"/>
    <w:rsid w:val="00064DBA"/>
    <w:rsid w:val="00064E34"/>
    <w:rsid w:val="00066146"/>
    <w:rsid w:val="00073CA9"/>
    <w:rsid w:val="00075740"/>
    <w:rsid w:val="000759D4"/>
    <w:rsid w:val="000B1DC1"/>
    <w:rsid w:val="00150F68"/>
    <w:rsid w:val="00194925"/>
    <w:rsid w:val="001F52A2"/>
    <w:rsid w:val="00212234"/>
    <w:rsid w:val="002152E0"/>
    <w:rsid w:val="00222D21"/>
    <w:rsid w:val="002345E8"/>
    <w:rsid w:val="00236E81"/>
    <w:rsid w:val="00317D43"/>
    <w:rsid w:val="003219F9"/>
    <w:rsid w:val="0032386D"/>
    <w:rsid w:val="00360CE9"/>
    <w:rsid w:val="00377153"/>
    <w:rsid w:val="00381691"/>
    <w:rsid w:val="00396D6A"/>
    <w:rsid w:val="003B04EC"/>
    <w:rsid w:val="003F73A0"/>
    <w:rsid w:val="004166C8"/>
    <w:rsid w:val="004369F4"/>
    <w:rsid w:val="00493FF2"/>
    <w:rsid w:val="004B6B3F"/>
    <w:rsid w:val="00506C42"/>
    <w:rsid w:val="00534F7B"/>
    <w:rsid w:val="00545516"/>
    <w:rsid w:val="005834D8"/>
    <w:rsid w:val="005A12BD"/>
    <w:rsid w:val="005B7F20"/>
    <w:rsid w:val="005C0F38"/>
    <w:rsid w:val="005C2210"/>
    <w:rsid w:val="005D6E5D"/>
    <w:rsid w:val="0061783A"/>
    <w:rsid w:val="0062123A"/>
    <w:rsid w:val="00621A41"/>
    <w:rsid w:val="00631533"/>
    <w:rsid w:val="00646E75"/>
    <w:rsid w:val="006678EB"/>
    <w:rsid w:val="006B2FA2"/>
    <w:rsid w:val="006D6A0E"/>
    <w:rsid w:val="006F5536"/>
    <w:rsid w:val="007330E9"/>
    <w:rsid w:val="007420D3"/>
    <w:rsid w:val="00785819"/>
    <w:rsid w:val="007D0196"/>
    <w:rsid w:val="007D28AB"/>
    <w:rsid w:val="0081628C"/>
    <w:rsid w:val="00855159"/>
    <w:rsid w:val="008944C7"/>
    <w:rsid w:val="00905078"/>
    <w:rsid w:val="0091088D"/>
    <w:rsid w:val="00914A5F"/>
    <w:rsid w:val="00920113"/>
    <w:rsid w:val="00940FEE"/>
    <w:rsid w:val="009F1A87"/>
    <w:rsid w:val="00A126B4"/>
    <w:rsid w:val="00A33ADC"/>
    <w:rsid w:val="00A70A19"/>
    <w:rsid w:val="00A73962"/>
    <w:rsid w:val="00AA15B2"/>
    <w:rsid w:val="00AA3E47"/>
    <w:rsid w:val="00AC29EE"/>
    <w:rsid w:val="00B37F33"/>
    <w:rsid w:val="00B53CAD"/>
    <w:rsid w:val="00B65A30"/>
    <w:rsid w:val="00BA61AF"/>
    <w:rsid w:val="00BE2DFE"/>
    <w:rsid w:val="00BF3D42"/>
    <w:rsid w:val="00C208AD"/>
    <w:rsid w:val="00C27E61"/>
    <w:rsid w:val="00C62735"/>
    <w:rsid w:val="00CE5C94"/>
    <w:rsid w:val="00D375C1"/>
    <w:rsid w:val="00D56C9E"/>
    <w:rsid w:val="00D735B1"/>
    <w:rsid w:val="00D90AFC"/>
    <w:rsid w:val="00DA3BBF"/>
    <w:rsid w:val="00DC5D89"/>
    <w:rsid w:val="00E15164"/>
    <w:rsid w:val="00E2414A"/>
    <w:rsid w:val="00E55D74"/>
    <w:rsid w:val="00EA6114"/>
    <w:rsid w:val="00EB2F7C"/>
    <w:rsid w:val="00EB788C"/>
    <w:rsid w:val="00EE62D3"/>
    <w:rsid w:val="00F06D03"/>
    <w:rsid w:val="00F07319"/>
    <w:rsid w:val="00F85F10"/>
    <w:rsid w:val="00F948CB"/>
    <w:rsid w:val="00F9520D"/>
    <w:rsid w:val="00FB42E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F24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s">
    <w:name w:val="Salutation"/>
    <w:basedOn w:val="Normal"/>
    <w:link w:val="SalutationsCar"/>
    <w:uiPriority w:val="4"/>
    <w:unhideWhenUsed/>
    <w:qFormat/>
    <w:rsid w:val="003F73A0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22"/>
    <w:qFormat/>
    <w:rsid w:val="003F73A0"/>
    <w:rPr>
      <w:b/>
      <w:bCs/>
    </w:rPr>
  </w:style>
  <w:style w:type="paragraph" w:customStyle="1" w:styleId="Coordonnes">
    <w:name w:val="Coordonnées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Siteweb">
    <w:name w:val="Site web"/>
    <w:basedOn w:val="Normal"/>
    <w:qFormat/>
    <w:rsid w:val="00F85F10"/>
    <w:pPr>
      <w:ind w:left="-2160"/>
    </w:pPr>
  </w:style>
  <w:style w:type="paragraph" w:customStyle="1" w:styleId="Nom">
    <w:name w:val="Nom"/>
    <w:basedOn w:val="Normal"/>
    <w:qFormat/>
    <w:rsid w:val="00F85F10"/>
    <w:rPr>
      <w:b/>
      <w:sz w:val="24"/>
      <w:szCs w:val="24"/>
    </w:rPr>
  </w:style>
  <w:style w:type="paragraph" w:styleId="Titre">
    <w:name w:val="Title"/>
    <w:basedOn w:val="Titre1"/>
    <w:next w:val="Normal"/>
    <w:link w:val="TitreCar"/>
    <w:uiPriority w:val="10"/>
    <w:qFormat/>
    <w:rsid w:val="006678EB"/>
    <w:rPr>
      <w:color w:val="0D5672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ansinterligne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34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D6A0E"/>
    <w:rPr>
      <w:color w:val="6EAC1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rsid w:val="006D6A0E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742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enie-industriel.grenoble-inp.f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cc\AppData\Roaming\Microsoft\Templates\En-t&#234;te%20de%20lettre%20hexagon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hexagone.dotx</Template>
  <TotalTime>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2022-11-19T13:02:00Z</dcterms:created>
  <dcterms:modified xsi:type="dcterms:W3CDTF">2022-11-19T13:58:00Z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